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36" w:type="pct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15"/>
        <w:gridCol w:w="5278"/>
      </w:tblGrid>
      <w:tr w:rsidR="007A0F44" w:rsidRPr="00565B06" w14:paraId="7F8AEE4B" w14:textId="77777777" w:rsidTr="00696994">
        <w:trPr>
          <w:trHeight w:hRule="exact" w:val="2025"/>
        </w:trPr>
        <w:tc>
          <w:tcPr>
            <w:tcW w:w="4111" w:type="dxa"/>
            <w:tcMar>
              <w:right w:w="144" w:type="dxa"/>
            </w:tcMar>
            <w:vAlign w:val="bottom"/>
          </w:tcPr>
          <w:p w14:paraId="036E8AB7" w14:textId="491D09CF" w:rsidR="007A0F44" w:rsidRPr="00565B06" w:rsidRDefault="007B55C3" w:rsidP="00174A87">
            <w:pPr>
              <w:pStyle w:val="Title"/>
            </w:pPr>
            <w:r>
              <w:t>MAyur</w:t>
            </w:r>
          </w:p>
          <w:p w14:paraId="42CC34EB" w14:textId="3EECDF0E" w:rsidR="007A0F44" w:rsidRPr="00565B06" w:rsidRDefault="007B55C3" w:rsidP="00174A87">
            <w:pPr>
              <w:pStyle w:val="Subtitle"/>
            </w:pPr>
            <w:r>
              <w:t>jain</w:t>
            </w:r>
          </w:p>
        </w:tc>
        <w:tc>
          <w:tcPr>
            <w:tcW w:w="5272" w:type="dxa"/>
            <w:tcMar>
              <w:left w:w="144" w:type="dxa"/>
            </w:tcMar>
            <w:vAlign w:val="bottom"/>
          </w:tcPr>
          <w:p w14:paraId="2F16FC2E" w14:textId="425F6CB3" w:rsidR="007A0F44" w:rsidRDefault="007A0F44" w:rsidP="00174A87">
            <w:pPr>
              <w:pStyle w:val="ContactInfo"/>
            </w:pPr>
            <w:r>
              <w:t xml:space="preserve">  </w:t>
            </w:r>
          </w:p>
          <w:p w14:paraId="1FD53E44" w14:textId="6051BB6C" w:rsidR="007A0F44" w:rsidRPr="00823997" w:rsidRDefault="00156F86" w:rsidP="00174A87">
            <w:pPr>
              <w:pStyle w:val="ContactInfo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Enter phone:"/>
                <w:tag w:val="Enter phone:"/>
                <w:id w:val="381135673"/>
                <w:placeholder>
                  <w:docPart w:val="CDEAAC8C7F464937A1217C1C84F9E17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B55C3" w:rsidRPr="00823997">
                  <w:rPr>
                    <w:b/>
                    <w:bCs/>
                  </w:rPr>
                  <w:t>+919689045088</w:t>
                </w:r>
              </w:sdtContent>
            </w:sdt>
            <w:r w:rsidR="007A0F44" w:rsidRPr="00823997">
              <w:rPr>
                <w:b/>
                <w:bCs/>
              </w:rPr>
              <w:t xml:space="preserve">  </w:t>
            </w:r>
            <w:r w:rsidR="007A0F44" w:rsidRPr="00823997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5E3C5FE" wp14:editId="1E2F7AE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4EA9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2C26A1A" w14:textId="7B1A4B65" w:rsidR="007A0F44" w:rsidRPr="00823997" w:rsidRDefault="00156F86" w:rsidP="00174A87">
            <w:pPr>
              <w:pStyle w:val="ContactInfo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Enter email:"/>
                <w:tag w:val="Enter email:"/>
                <w:id w:val="479813182"/>
                <w:placeholder>
                  <w:docPart w:val="8A36BB8702FC4645B10B363FD481E84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B55C3" w:rsidRPr="00823997">
                  <w:rPr>
                    <w:b/>
                    <w:bCs/>
                  </w:rPr>
                  <w:t>Jainmayur654@gmail.com</w:t>
                </w:r>
              </w:sdtContent>
            </w:sdt>
            <w:r w:rsidR="007A0F44" w:rsidRPr="00823997">
              <w:rPr>
                <w:b/>
                <w:bCs/>
              </w:rPr>
              <w:t xml:space="preserve">  </w:t>
            </w:r>
            <w:r w:rsidR="007A0F44" w:rsidRPr="00823997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1E8A3999" wp14:editId="37D061F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D7601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76D5884" w14:textId="3D698AD7" w:rsidR="007A0F44" w:rsidRDefault="00156F86" w:rsidP="00174A87">
            <w:pPr>
              <w:pStyle w:val="ContactInfo"/>
            </w:pPr>
            <w:sdt>
              <w:sdtPr>
                <w:rPr>
                  <w:b/>
                  <w:bCs/>
                </w:rPr>
                <w:alias w:val="Enter LinkedIn profile:"/>
                <w:tag w:val="Enter LinkedIn profile:"/>
                <w:id w:val="-1253892234"/>
                <w:placeholder>
                  <w:docPart w:val="4B02884570114B94BEB487F4CEB9E8B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0D2D21">
                  <w:rPr>
                    <w:b/>
                    <w:bCs/>
                  </w:rPr>
                  <w:t>https:/www.linkedin.com/in/mayur-jain-290740108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04B5A8F" wp14:editId="75DDF643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E3C72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08E9771B" w14:textId="58178B4B"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0DEBC654" w14:textId="77777777" w:rsidTr="0073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0FE4A8E3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D2712E3" wp14:editId="67DF942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-201930</wp:posOffset>
                      </wp:positionV>
                      <wp:extent cx="274320" cy="274320"/>
                      <wp:effectExtent l="0" t="0" r="0" b="0"/>
                      <wp:wrapNone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FD6E58" id="Objective in circle icon" o:spid="_x0000_s1026" alt="Objective icon" style="position:absolute;margin-left:1.6pt;margin-top:-15.9pt;width:21.6pt;height:21.6pt;z-index:251658240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522FC6D5" w14:textId="77777777" w:rsidR="000E24AC" w:rsidRPr="00565B06" w:rsidRDefault="00156F86" w:rsidP="007328AD">
            <w:pPr>
              <w:pStyle w:val="Heading1"/>
              <w:spacing w:line="360" w:lineRule="auto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9A2FF014FFFC4DAFB6C9B8414670CBB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9243C0A" w14:textId="22DB1A93" w:rsidR="00A77B4D" w:rsidRPr="00823997" w:rsidRDefault="00E406F3" w:rsidP="007850D1">
      <w:pPr>
        <w:rPr>
          <w:b/>
          <w:bCs/>
        </w:rPr>
      </w:pPr>
      <w:r w:rsidRPr="00823997">
        <w:rPr>
          <w:b/>
          <w:bCs/>
        </w:rPr>
        <w:t>Seeking for Full-Stack position to begin my career in a high-level professional environment. I'm fast-learner, and I want to use my potential and contribution for the organization’s growth.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013AE9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E2015F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91E949D" wp14:editId="35381D15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444FC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FF75F66" w14:textId="77777777" w:rsidR="00A77B4D" w:rsidRPr="00565B06" w:rsidRDefault="00156F8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488386129FC74F0BA8A168ED614904B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E1D84DC" w14:textId="030AE39C" w:rsidR="007C0E0E" w:rsidRPr="00565B06" w:rsidRDefault="00B648E4" w:rsidP="00556848">
      <w:pPr>
        <w:pStyle w:val="Heading2"/>
        <w:spacing w:before="240"/>
      </w:pPr>
      <w:r>
        <w:t>B.</w:t>
      </w:r>
      <w:r w:rsidR="00556848">
        <w:t xml:space="preserve"> </w:t>
      </w:r>
      <w:r>
        <w:t>Tech</w:t>
      </w:r>
      <w:r w:rsidR="007C0E0E" w:rsidRPr="00565B06">
        <w:t xml:space="preserve"> | </w:t>
      </w:r>
      <w:r>
        <w:rPr>
          <w:rStyle w:val="Emphasis"/>
        </w:rPr>
        <w:t xml:space="preserve">PSGVPM’s College </w:t>
      </w:r>
      <w:r w:rsidR="00556848">
        <w:rPr>
          <w:rStyle w:val="Emphasis"/>
        </w:rPr>
        <w:t>o</w:t>
      </w:r>
      <w:r>
        <w:rPr>
          <w:rStyle w:val="Emphasis"/>
        </w:rPr>
        <w:t>f Engineering Shahada</w:t>
      </w:r>
    </w:p>
    <w:p w14:paraId="4D7ED9FE" w14:textId="2EDD2E05" w:rsidR="007C0E0E" w:rsidRPr="00565B06" w:rsidRDefault="00556848" w:rsidP="004F199F">
      <w:pPr>
        <w:pStyle w:val="Heading3"/>
      </w:pPr>
      <w:r>
        <w:t>2017</w:t>
      </w:r>
      <w:r w:rsidR="007C0E0E" w:rsidRPr="00565B06">
        <w:t xml:space="preserve"> – </w:t>
      </w:r>
      <w:r>
        <w:t>2021</w:t>
      </w:r>
    </w:p>
    <w:p w14:paraId="167DB8AC" w14:textId="06397DAD" w:rsidR="000E24AC" w:rsidRPr="00556848" w:rsidRDefault="00556848" w:rsidP="00556848">
      <w:pPr>
        <w:spacing w:line="360" w:lineRule="auto"/>
        <w:rPr>
          <w:b/>
          <w:bCs/>
        </w:rPr>
      </w:pPr>
      <w:r w:rsidRPr="00556848">
        <w:rPr>
          <w:b/>
          <w:bCs/>
        </w:rPr>
        <w:t>CGPA: 8.91</w:t>
      </w:r>
    </w:p>
    <w:p w14:paraId="70225854" w14:textId="6175981D" w:rsidR="007C0E0E" w:rsidRPr="00565B06" w:rsidRDefault="00556848" w:rsidP="00B47E1E">
      <w:pPr>
        <w:pStyle w:val="Heading2"/>
      </w:pPr>
      <w:r>
        <w:t>HSC</w:t>
      </w:r>
      <w:r w:rsidR="007C0E0E" w:rsidRPr="00565B06">
        <w:t xml:space="preserve"> | </w:t>
      </w:r>
      <w:r w:rsidR="00DF6A47">
        <w:rPr>
          <w:rStyle w:val="Emphasis"/>
        </w:rPr>
        <w:t>Kai Sau G. F. Patil Junior College Shahada</w:t>
      </w:r>
    </w:p>
    <w:p w14:paraId="70A3710B" w14:textId="040CD64C" w:rsidR="007C0E0E" w:rsidRPr="00565B06" w:rsidRDefault="00E007C2" w:rsidP="004F199F">
      <w:pPr>
        <w:pStyle w:val="Heading3"/>
      </w:pPr>
      <w:r>
        <w:t>201</w:t>
      </w:r>
      <w:r w:rsidR="001B3793">
        <w:t>3</w:t>
      </w:r>
      <w:r w:rsidR="007C0E0E" w:rsidRPr="00565B06">
        <w:t xml:space="preserve"> – </w:t>
      </w:r>
      <w:r>
        <w:t>201</w:t>
      </w:r>
      <w:r w:rsidR="001B3793">
        <w:t>4</w:t>
      </w:r>
    </w:p>
    <w:p w14:paraId="4934ADCE" w14:textId="6D0134E9" w:rsidR="007C0E0E" w:rsidRDefault="001B3793" w:rsidP="007C0E0E">
      <w:pPr>
        <w:rPr>
          <w:b/>
          <w:bCs/>
        </w:rPr>
      </w:pPr>
      <w:r w:rsidRPr="001B3793">
        <w:rPr>
          <w:b/>
          <w:bCs/>
        </w:rPr>
        <w:t>Percentage: 80%</w:t>
      </w:r>
    </w:p>
    <w:p w14:paraId="5B73C5ED" w14:textId="7E77771D" w:rsidR="001B3793" w:rsidRPr="00565B06" w:rsidRDefault="001B3793" w:rsidP="001B3793">
      <w:pPr>
        <w:pStyle w:val="Heading2"/>
        <w:spacing w:before="240"/>
      </w:pPr>
      <w:r>
        <w:t>SSC</w:t>
      </w:r>
      <w:r w:rsidRPr="00565B06">
        <w:t xml:space="preserve"> | </w:t>
      </w:r>
      <w:r>
        <w:rPr>
          <w:rStyle w:val="Emphasis"/>
        </w:rPr>
        <w:t>Kai Sau G. F. Patil Junior College Shahada</w:t>
      </w:r>
    </w:p>
    <w:p w14:paraId="037CF78F" w14:textId="097968D9" w:rsidR="001B3793" w:rsidRPr="00565B06" w:rsidRDefault="001B3793" w:rsidP="001B3793">
      <w:pPr>
        <w:pStyle w:val="Heading3"/>
      </w:pPr>
      <w:r>
        <w:t>2011</w:t>
      </w:r>
      <w:r w:rsidRPr="00565B06">
        <w:t xml:space="preserve"> – </w:t>
      </w:r>
      <w:r>
        <w:t>2012</w:t>
      </w:r>
    </w:p>
    <w:p w14:paraId="6257C029" w14:textId="7DE6A187" w:rsidR="001B3793" w:rsidRPr="001B3793" w:rsidRDefault="001B3793" w:rsidP="007C0E0E">
      <w:pPr>
        <w:rPr>
          <w:b/>
          <w:bCs/>
        </w:rPr>
      </w:pPr>
      <w:r w:rsidRPr="001B3793">
        <w:rPr>
          <w:b/>
          <w:bCs/>
        </w:rPr>
        <w:t xml:space="preserve">Percentage: </w:t>
      </w:r>
      <w:r>
        <w:rPr>
          <w:b/>
          <w:bCs/>
        </w:rPr>
        <w:t>79.64</w:t>
      </w:r>
      <w:r w:rsidRPr="001B3793">
        <w:rPr>
          <w:b/>
          <w:bCs/>
        </w:rPr>
        <w:t>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80D6EE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4FC8697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4C0847F" wp14:editId="6D55574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175895</wp:posOffset>
                      </wp:positionV>
                      <wp:extent cx="274320" cy="274320"/>
                      <wp:effectExtent l="0" t="0" r="0" b="0"/>
                      <wp:wrapNone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1BAE31" id="Experience in circle icon" o:spid="_x0000_s1026" alt="Experience icon" style="position:absolute;margin-left:4.4pt;margin-top:13.85pt;width:21.6pt;height:21.6pt;z-index:251659264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6C3FEA8" w14:textId="77777777" w:rsidR="005E088C" w:rsidRPr="00565B06" w:rsidRDefault="00156F86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3BF5B45C2A9A4E75BE2BC9E038249118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663DDF9" w14:textId="0356438D" w:rsidR="005E088C" w:rsidRPr="00565B06" w:rsidRDefault="001B3793" w:rsidP="00823997">
      <w:pPr>
        <w:pStyle w:val="Heading2"/>
        <w:spacing w:before="240"/>
      </w:pPr>
      <w:r>
        <w:t>PROGRAAMER ANALYST TRAINEE</w:t>
      </w:r>
      <w:r w:rsidR="005E088C" w:rsidRPr="00565B06">
        <w:t xml:space="preserve"> | </w:t>
      </w:r>
      <w:r>
        <w:rPr>
          <w:rStyle w:val="Emphasis"/>
        </w:rPr>
        <w:t xml:space="preserve">COGNIZANT </w:t>
      </w:r>
    </w:p>
    <w:p w14:paraId="40475553" w14:textId="50DE2DE4" w:rsidR="005E088C" w:rsidRPr="00565B06" w:rsidRDefault="00077782" w:rsidP="004F199F">
      <w:pPr>
        <w:pStyle w:val="Heading3"/>
      </w:pPr>
      <w:r>
        <w:t xml:space="preserve">From </w:t>
      </w:r>
      <w:r w:rsidR="00042508">
        <w:t>nov-2021</w:t>
      </w:r>
      <w:r>
        <w:t xml:space="preserve"> to </w:t>
      </w:r>
      <w:r w:rsidR="00EF5B15">
        <w:t>currently working here</w:t>
      </w:r>
    </w:p>
    <w:p w14:paraId="0BA13004" w14:textId="59767701" w:rsidR="005E088C" w:rsidRDefault="00FA2636" w:rsidP="002D0686">
      <w:pPr>
        <w:spacing w:before="240"/>
        <w:rPr>
          <w:b/>
          <w:bCs/>
        </w:rPr>
      </w:pPr>
      <w:r w:rsidRPr="002D0686">
        <w:rPr>
          <w:b/>
          <w:bCs/>
        </w:rPr>
        <w:t xml:space="preserve">Working on Insurance based project </w:t>
      </w:r>
      <w:r w:rsidR="00DE125F" w:rsidRPr="002D0686">
        <w:rPr>
          <w:b/>
          <w:bCs/>
        </w:rPr>
        <w:t>as developer</w:t>
      </w:r>
      <w:r w:rsidR="00B22D60" w:rsidRPr="002D0686">
        <w:rPr>
          <w:b/>
          <w:bCs/>
        </w:rPr>
        <w:t xml:space="preserve"> in ASP.NET. Project is all about </w:t>
      </w:r>
      <w:r w:rsidR="002D0686" w:rsidRPr="002D0686">
        <w:rPr>
          <w:b/>
          <w:bCs/>
        </w:rPr>
        <w:t>generating claim and intimate it</w:t>
      </w:r>
      <w:r w:rsidR="002739AD">
        <w:rPr>
          <w:b/>
          <w:bCs/>
        </w:rPr>
        <w:t xml:space="preserve"> where my role is to maintain backend concepts </w:t>
      </w:r>
      <w:r w:rsidR="001E1BDC">
        <w:rPr>
          <w:b/>
          <w:bCs/>
        </w:rPr>
        <w:t xml:space="preserve">related to claim and </w:t>
      </w:r>
      <w:r w:rsidR="0008002D">
        <w:rPr>
          <w:b/>
          <w:bCs/>
        </w:rPr>
        <w:t>its</w:t>
      </w:r>
      <w:r w:rsidR="001E1BDC">
        <w:rPr>
          <w:b/>
          <w:bCs/>
        </w:rPr>
        <w:t xml:space="preserve"> intimation</w:t>
      </w:r>
      <w:r w:rsidR="0008002D">
        <w:rPr>
          <w:b/>
          <w:bCs/>
        </w:rPr>
        <w:t xml:space="preserve"> having knowledge in creating web API and store procedure and consume web API in front end.</w:t>
      </w:r>
    </w:p>
    <w:p w14:paraId="36D94B59" w14:textId="77777777" w:rsidR="002D0686" w:rsidRPr="007C67D2" w:rsidRDefault="002D0686" w:rsidP="002D0686">
      <w:pPr>
        <w:spacing w:before="240"/>
        <w:rPr>
          <w:b/>
          <w:bCs/>
          <w:sz w:val="8"/>
          <w:szCs w:val="8"/>
        </w:rPr>
      </w:pPr>
    </w:p>
    <w:p w14:paraId="41BBBB48" w14:textId="1C5A5BE5" w:rsidR="005E088C" w:rsidRPr="00565B06" w:rsidRDefault="00F0701C" w:rsidP="00B47E1E">
      <w:pPr>
        <w:pStyle w:val="Heading2"/>
      </w:pPr>
      <w:r>
        <w:t>Academic Project</w:t>
      </w:r>
      <w:r w:rsidR="005E088C" w:rsidRPr="00565B06">
        <w:t xml:space="preserve"> | </w:t>
      </w:r>
      <w:r>
        <w:rPr>
          <w:rStyle w:val="Emphasis"/>
        </w:rPr>
        <w:t>STUDENT</w:t>
      </w:r>
    </w:p>
    <w:p w14:paraId="5A0C8AFA" w14:textId="5C6C83A1" w:rsidR="005E088C" w:rsidRPr="00565B06" w:rsidRDefault="009B6821" w:rsidP="004F199F">
      <w:pPr>
        <w:pStyle w:val="Heading3"/>
      </w:pPr>
      <w:r>
        <w:t>form sep -2020</w:t>
      </w:r>
      <w:r w:rsidR="005E088C" w:rsidRPr="00565B06">
        <w:t xml:space="preserve"> </w:t>
      </w:r>
      <w:r>
        <w:t xml:space="preserve"> </w:t>
      </w:r>
      <w:sdt>
        <w:sdtPr>
          <w:alias w:val="Enter dates to for company 2: "/>
          <w:tag w:val="Enter dates to for company 2: "/>
          <w:id w:val="-157459050"/>
          <w:placeholder>
            <w:docPart w:val="85FAABA8FF47446C9F3D6044289A958B"/>
          </w:placeholder>
          <w:temporary/>
          <w:showingPlcHdr/>
          <w15:appearance w15:val="hidden"/>
        </w:sdtPr>
        <w:sdtEndPr/>
        <w:sdtContent>
          <w:r w:rsidR="005E088C" w:rsidRPr="00565B06">
            <w:t>To</w:t>
          </w:r>
        </w:sdtContent>
      </w:sdt>
      <w:r>
        <w:t xml:space="preserve"> mar-2021</w:t>
      </w:r>
    </w:p>
    <w:p w14:paraId="086FB8CC" w14:textId="64B808D4" w:rsidR="009B6821" w:rsidRDefault="009B6821" w:rsidP="009B6821">
      <w:pPr>
        <w:spacing w:before="240"/>
        <w:rPr>
          <w:b/>
          <w:bCs/>
        </w:rPr>
      </w:pPr>
      <w:r w:rsidRPr="00823997">
        <w:rPr>
          <w:b/>
          <w:bCs/>
        </w:rPr>
        <w:t>Cr</w:t>
      </w:r>
      <w:r w:rsidR="004D45B8" w:rsidRPr="00823997">
        <w:rPr>
          <w:b/>
          <w:bCs/>
        </w:rPr>
        <w:t xml:space="preserve">eated website for covid-19 cases and forecast upcoming 15 days values based on </w:t>
      </w:r>
      <w:r w:rsidR="00F569F6" w:rsidRPr="00823997">
        <w:rPr>
          <w:b/>
          <w:bCs/>
        </w:rPr>
        <w:t xml:space="preserve">machine learning algorithm. We have used Django </w:t>
      </w:r>
      <w:r w:rsidR="00823997" w:rsidRPr="00823997">
        <w:rPr>
          <w:b/>
          <w:bCs/>
        </w:rPr>
        <w:t xml:space="preserve">framework </w:t>
      </w:r>
      <w:r w:rsidR="00F569F6" w:rsidRPr="00823997">
        <w:rPr>
          <w:b/>
          <w:bCs/>
        </w:rPr>
        <w:t>as backend</w:t>
      </w:r>
      <w:r w:rsidR="00823997" w:rsidRPr="00823997">
        <w:rPr>
          <w:b/>
          <w:bCs/>
        </w:rPr>
        <w:t>.</w:t>
      </w:r>
    </w:p>
    <w:p w14:paraId="03378FDA" w14:textId="3DE4A534" w:rsidR="00823997" w:rsidRDefault="00823997" w:rsidP="009B6821">
      <w:pPr>
        <w:spacing w:before="240"/>
        <w:rPr>
          <w:b/>
          <w:bCs/>
        </w:rPr>
      </w:pPr>
    </w:p>
    <w:p w14:paraId="07A29522" w14:textId="77777777" w:rsidR="00823997" w:rsidRPr="00823997" w:rsidRDefault="00823997" w:rsidP="009B6821">
      <w:pPr>
        <w:spacing w:before="240"/>
        <w:rPr>
          <w:b/>
          <w:bCs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5E2E56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20CF7C9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AB45EE3" wp14:editId="04A90B3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6C30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68ACCE3" w14:textId="77777777" w:rsidR="00143224" w:rsidRPr="00565B06" w:rsidRDefault="00156F86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302AD20D7AA14E298F942036DCBB4D7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9456ED8" w14:textId="77777777" w:rsidTr="00565B06">
        <w:tc>
          <w:tcPr>
            <w:tcW w:w="4320" w:type="dxa"/>
          </w:tcPr>
          <w:p w14:paraId="5C875817" w14:textId="453041A4" w:rsidR="00143224" w:rsidRPr="003D6291" w:rsidRDefault="00823997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>Technical Skills (Java, C#, C, Python)</w:t>
            </w:r>
          </w:p>
          <w:p w14:paraId="0D412314" w14:textId="77777777" w:rsidR="00316CE4" w:rsidRPr="003D6291" w:rsidRDefault="00823997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>Framework (ASP.NET, Django)</w:t>
            </w:r>
          </w:p>
          <w:p w14:paraId="4F4B429F" w14:textId="02A0F559" w:rsidR="00126A6F" w:rsidRPr="003D6291" w:rsidRDefault="00126A6F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 xml:space="preserve">Professional Skills (Team Management, Time Punctuality, </w:t>
            </w:r>
            <w:r w:rsidR="003D6291" w:rsidRPr="003D6291">
              <w:rPr>
                <w:b/>
                <w:bCs/>
              </w:rPr>
              <w:t>Communication</w:t>
            </w:r>
            <w:r w:rsidRPr="003D6291">
              <w:rPr>
                <w:b/>
                <w:bCs/>
              </w:rPr>
              <w:t>)</w:t>
            </w:r>
          </w:p>
        </w:tc>
        <w:tc>
          <w:tcPr>
            <w:tcW w:w="4320" w:type="dxa"/>
            <w:tcMar>
              <w:left w:w="576" w:type="dxa"/>
            </w:tcMar>
          </w:tcPr>
          <w:p w14:paraId="1547A68E" w14:textId="0B928347" w:rsidR="00143224" w:rsidRPr="003D6291" w:rsidRDefault="00143224" w:rsidP="003D6291">
            <w:pPr>
              <w:pStyle w:val="ListBullet"/>
              <w:numPr>
                <w:ilvl w:val="0"/>
                <w:numId w:val="0"/>
              </w:numPr>
              <w:spacing w:before="240" w:after="80" w:line="360" w:lineRule="auto"/>
              <w:ind w:left="360"/>
              <w:rPr>
                <w:b/>
                <w:bCs/>
              </w:rPr>
            </w:pPr>
          </w:p>
          <w:p w14:paraId="78CD526D" w14:textId="4E9694A0" w:rsidR="00F904FC" w:rsidRPr="003D6291" w:rsidRDefault="000B50D9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>Frontend (Bootstrap 5, CSS3, HTML 5</w:t>
            </w:r>
            <w:r w:rsidR="00B37A71" w:rsidRPr="003D6291">
              <w:rPr>
                <w:b/>
                <w:bCs/>
              </w:rPr>
              <w:t>, ReactJS, JS6</w:t>
            </w:r>
            <w:r w:rsidRPr="003D6291">
              <w:rPr>
                <w:b/>
                <w:bCs/>
              </w:rPr>
              <w:t>)</w:t>
            </w:r>
          </w:p>
          <w:p w14:paraId="77E00C51" w14:textId="615A2BB7" w:rsidR="00F904FC" w:rsidRPr="003D6291" w:rsidRDefault="00B37A71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 xml:space="preserve">Database (SQL Developer, </w:t>
            </w:r>
            <w:r w:rsidR="00126A6F" w:rsidRPr="003D6291">
              <w:rPr>
                <w:b/>
                <w:bCs/>
              </w:rPr>
              <w:t>My SQL</w:t>
            </w:r>
            <w:r w:rsidRPr="003D6291">
              <w:rPr>
                <w:b/>
                <w:bCs/>
              </w:rPr>
              <w:t>)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A69D8" w:rsidRPr="00565B06" w14:paraId="38F757C7" w14:textId="77777777" w:rsidTr="00CA2485">
        <w:tc>
          <w:tcPr>
            <w:tcW w:w="725" w:type="dxa"/>
            <w:tcMar>
              <w:right w:w="216" w:type="dxa"/>
            </w:tcMar>
            <w:vAlign w:val="bottom"/>
          </w:tcPr>
          <w:p w14:paraId="2C752676" w14:textId="77777777" w:rsidR="00CA69D8" w:rsidRPr="00565B06" w:rsidRDefault="00CA69D8" w:rsidP="00CA2485">
            <w:pPr>
              <w:pStyle w:val="Icons"/>
              <w:spacing w:before="24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BA9BC3" wp14:editId="2DF65FBB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60D85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5513F55" w14:textId="2AB38DDE" w:rsidR="00CA69D8" w:rsidRPr="00565B06" w:rsidRDefault="00CA69D8" w:rsidP="00CA2485">
            <w:pPr>
              <w:pStyle w:val="Heading1"/>
              <w:outlineLvl w:val="0"/>
            </w:pPr>
            <w:r>
              <w:t>CERTIFICATIONS</w:t>
            </w:r>
            <w:r w:rsidR="000E2C3C">
              <w:t>s</w:t>
            </w:r>
          </w:p>
        </w:tc>
      </w:tr>
    </w:tbl>
    <w:p w14:paraId="03EF341B" w14:textId="77777777" w:rsidR="00CA69D8" w:rsidRDefault="00CA69D8" w:rsidP="00CA69D8"/>
    <w:p w14:paraId="1B8CC75E" w14:textId="02C91AFF" w:rsidR="00523A6B" w:rsidRPr="00A241C8" w:rsidRDefault="00523A6B" w:rsidP="00CA69D8">
      <w:pPr>
        <w:pStyle w:val="ListParagraph"/>
        <w:numPr>
          <w:ilvl w:val="0"/>
          <w:numId w:val="16"/>
        </w:numPr>
        <w:rPr>
          <w:b/>
          <w:bCs/>
        </w:rPr>
      </w:pPr>
      <w:r w:rsidRPr="00A241C8">
        <w:rPr>
          <w:b/>
          <w:bCs/>
        </w:rPr>
        <w:t>Programming in C++ NPTEL certified with Elite Grade.</w:t>
      </w:r>
    </w:p>
    <w:p w14:paraId="66B87057" w14:textId="4FAB8CDD" w:rsidR="00CA69D8" w:rsidRPr="00A241C8" w:rsidRDefault="00346FDB" w:rsidP="00CA69D8">
      <w:pPr>
        <w:pStyle w:val="ListParagraph"/>
        <w:numPr>
          <w:ilvl w:val="0"/>
          <w:numId w:val="16"/>
        </w:numPr>
        <w:rPr>
          <w:b/>
          <w:bCs/>
        </w:rPr>
      </w:pPr>
      <w:r w:rsidRPr="00A241C8">
        <w:rPr>
          <w:b/>
          <w:bCs/>
        </w:rPr>
        <w:t>Introduction to Machine Learning NPTEL certified with Elite Plus Grade.</w:t>
      </w:r>
    </w:p>
    <w:p w14:paraId="0347E776" w14:textId="583FA966" w:rsidR="00346FDB" w:rsidRPr="00A241C8" w:rsidRDefault="00E57C25" w:rsidP="00CA69D8">
      <w:pPr>
        <w:pStyle w:val="ListParagraph"/>
        <w:numPr>
          <w:ilvl w:val="0"/>
          <w:numId w:val="16"/>
        </w:numPr>
        <w:rPr>
          <w:b/>
          <w:bCs/>
        </w:rPr>
      </w:pPr>
      <w:r w:rsidRPr="00A241C8">
        <w:rPr>
          <w:b/>
          <w:bCs/>
        </w:rPr>
        <w:t>C, C++ and Java MCCE certified with A+ Grade.</w:t>
      </w:r>
    </w:p>
    <w:p w14:paraId="6A6BBEC9" w14:textId="4A7BB8AA" w:rsidR="00E57C25" w:rsidRPr="00A241C8" w:rsidRDefault="00EA7EE7" w:rsidP="00CA69D8">
      <w:pPr>
        <w:pStyle w:val="ListParagraph"/>
        <w:numPr>
          <w:ilvl w:val="0"/>
          <w:numId w:val="16"/>
        </w:numPr>
        <w:rPr>
          <w:b/>
          <w:bCs/>
        </w:rPr>
      </w:pPr>
      <w:r w:rsidRPr="00A241C8">
        <w:rPr>
          <w:b/>
          <w:bCs/>
        </w:rPr>
        <w:t>Diploma in Computer Teacher Education</w:t>
      </w:r>
      <w:r w:rsidR="00800427" w:rsidRPr="00A241C8">
        <w:rPr>
          <w:b/>
          <w:bCs/>
        </w:rPr>
        <w:t xml:space="preserve"> MCCE certified with A+ Grade.</w:t>
      </w:r>
    </w:p>
    <w:tbl>
      <w:tblPr>
        <w:tblStyle w:val="TableGrid"/>
        <w:tblpPr w:leftFromText="180" w:rightFromText="180" w:vertAnchor="text" w:horzAnchor="margin" w:tblpXSpec="center" w:tblpY="302"/>
        <w:tblW w:w="567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48"/>
        <w:gridCol w:w="9164"/>
      </w:tblGrid>
      <w:tr w:rsidR="00CA69D8" w:rsidRPr="00565B06" w14:paraId="257B4157" w14:textId="77777777" w:rsidTr="00CA69D8">
        <w:tc>
          <w:tcPr>
            <w:tcW w:w="562" w:type="dxa"/>
            <w:tcMar>
              <w:right w:w="216" w:type="dxa"/>
            </w:tcMar>
            <w:vAlign w:val="bottom"/>
          </w:tcPr>
          <w:p w14:paraId="1614A9FB" w14:textId="77777777" w:rsidR="00CA69D8" w:rsidRPr="00565B06" w:rsidRDefault="00CA69D8" w:rsidP="00CA69D8">
            <w:pPr>
              <w:pStyle w:val="Icons"/>
              <w:spacing w:before="24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4866C84" wp14:editId="33FDC97D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C4CAC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38" w:type="dxa"/>
          </w:tcPr>
          <w:p w14:paraId="31C9CAF1" w14:textId="77777777" w:rsidR="00CA69D8" w:rsidRPr="00565B06" w:rsidRDefault="00156F86" w:rsidP="00CA69D8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395D77DF620249D59F3AE7A430CDF590"/>
                </w:placeholder>
                <w:temporary/>
                <w:showingPlcHdr/>
                <w15:appearance w15:val="hidden"/>
              </w:sdtPr>
              <w:sdtEndPr/>
              <w:sdtContent>
                <w:r w:rsidR="00CA69D8" w:rsidRPr="00565B06">
                  <w:t>Activities</w:t>
                </w:r>
              </w:sdtContent>
            </w:sdt>
          </w:p>
        </w:tc>
      </w:tr>
    </w:tbl>
    <w:p w14:paraId="1B9B25B1" w14:textId="589F6A82" w:rsidR="007A0F44" w:rsidRDefault="007A0F44" w:rsidP="00316CE4"/>
    <w:p w14:paraId="76C5E3E0" w14:textId="4B6AD814" w:rsidR="006D0152" w:rsidRPr="00CA69D8" w:rsidRDefault="006D0152" w:rsidP="00CA69D8">
      <w:pPr>
        <w:pStyle w:val="ListParagraph"/>
        <w:numPr>
          <w:ilvl w:val="0"/>
          <w:numId w:val="16"/>
        </w:numPr>
        <w:spacing w:before="240"/>
        <w:rPr>
          <w:b/>
          <w:bCs/>
        </w:rPr>
      </w:pPr>
      <w:r w:rsidRPr="00CA69D8">
        <w:rPr>
          <w:b/>
          <w:bCs/>
        </w:rPr>
        <w:t xml:space="preserve">Worked as a </w:t>
      </w:r>
      <w:r w:rsidR="00B81C20" w:rsidRPr="00CA69D8">
        <w:rPr>
          <w:b/>
          <w:bCs/>
        </w:rPr>
        <w:t xml:space="preserve">Co-Ordinator in training workshop </w:t>
      </w:r>
      <w:r w:rsidR="00F9677B" w:rsidRPr="00CA69D8">
        <w:rPr>
          <w:b/>
          <w:bCs/>
        </w:rPr>
        <w:t xml:space="preserve">on Hardware and Network arrange by Jetking Nashik </w:t>
      </w:r>
      <w:r w:rsidR="00E15689" w:rsidRPr="00CA69D8">
        <w:rPr>
          <w:b/>
          <w:bCs/>
        </w:rPr>
        <w:t>at College for 4 Weeks.</w:t>
      </w:r>
    </w:p>
    <w:p w14:paraId="4EF769BD" w14:textId="7F4335AE" w:rsidR="00800427" w:rsidRDefault="00E15689" w:rsidP="00800427">
      <w:pPr>
        <w:pStyle w:val="ListParagraph"/>
        <w:numPr>
          <w:ilvl w:val="0"/>
          <w:numId w:val="16"/>
        </w:numPr>
        <w:rPr>
          <w:b/>
          <w:bCs/>
        </w:rPr>
      </w:pPr>
      <w:r w:rsidRPr="00CA69D8">
        <w:rPr>
          <w:b/>
          <w:bCs/>
        </w:rPr>
        <w:t>1</w:t>
      </w:r>
      <w:r w:rsidRPr="00CA69D8">
        <w:rPr>
          <w:b/>
          <w:bCs/>
          <w:vertAlign w:val="superscript"/>
        </w:rPr>
        <w:t>st</w:t>
      </w:r>
      <w:r w:rsidRPr="00CA69D8">
        <w:rPr>
          <w:b/>
          <w:bCs/>
        </w:rPr>
        <w:t xml:space="preserve"> Runner-up </w:t>
      </w:r>
      <w:r w:rsidR="00C57C3F" w:rsidRPr="00CA69D8">
        <w:rPr>
          <w:b/>
          <w:bCs/>
        </w:rPr>
        <w:t>in Blind-C coding contest in college event from 2018-2020.</w:t>
      </w:r>
    </w:p>
    <w:tbl>
      <w:tblPr>
        <w:tblStyle w:val="TableGrid"/>
        <w:tblpPr w:leftFromText="180" w:rightFromText="180" w:vertAnchor="text" w:horzAnchor="margin" w:tblpXSpec="center" w:tblpY="302"/>
        <w:tblW w:w="567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48"/>
        <w:gridCol w:w="9164"/>
      </w:tblGrid>
      <w:tr w:rsidR="00800427" w:rsidRPr="00565B06" w14:paraId="68084126" w14:textId="77777777" w:rsidTr="00CA2485">
        <w:tc>
          <w:tcPr>
            <w:tcW w:w="562" w:type="dxa"/>
            <w:tcMar>
              <w:right w:w="216" w:type="dxa"/>
            </w:tcMar>
            <w:vAlign w:val="bottom"/>
          </w:tcPr>
          <w:p w14:paraId="12114E40" w14:textId="77777777" w:rsidR="00800427" w:rsidRPr="00565B06" w:rsidRDefault="00800427" w:rsidP="00CA2485">
            <w:pPr>
              <w:pStyle w:val="Icons"/>
              <w:spacing w:before="24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43A33B5" wp14:editId="27DE876A">
                      <wp:extent cx="274320" cy="274320"/>
                      <wp:effectExtent l="0" t="0" r="0" b="0"/>
                      <wp:docPr id="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C3CC1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B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Aw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BDlhfkuBAAANN4AAAOAAAAAAAA&#10;AAAAAAAAAC4CAABkcnMvZTJvRG9jLnhtbFBLAQItABQABgAIAAAAIQAYauyH2QAAAAMBAAAPAAAA&#10;AAAAAAAAAAAAABITAABkcnMvZG93bnJldi54bWxQSwUGAAAAAAQABADzAAAAG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38" w:type="dxa"/>
          </w:tcPr>
          <w:p w14:paraId="3CF39783" w14:textId="26AA46AB" w:rsidR="00800427" w:rsidRPr="00565B06" w:rsidRDefault="0071780B" w:rsidP="00CA2485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14:paraId="1FB8305D" w14:textId="77777777" w:rsidR="00800427" w:rsidRDefault="00800427" w:rsidP="00800427"/>
    <w:p w14:paraId="5BEA4DCA" w14:textId="7E4E67D6" w:rsidR="00DB30A5" w:rsidRDefault="00DB30A5" w:rsidP="00DB30A5">
      <w:pPr>
        <w:rPr>
          <w:b/>
          <w:bCs/>
        </w:rPr>
      </w:pPr>
    </w:p>
    <w:p w14:paraId="66D65F9B" w14:textId="1DDC5C80" w:rsidR="0071780B" w:rsidRDefault="0071780B" w:rsidP="00800427">
      <w:pPr>
        <w:ind w:left="142"/>
        <w:rPr>
          <w:b/>
          <w:bCs/>
        </w:rPr>
      </w:pPr>
      <w:r>
        <w:rPr>
          <w:b/>
          <w:bCs/>
        </w:rPr>
        <w:t>Address: A-37 Ramchandra Nagar Shahada</w:t>
      </w:r>
      <w:r w:rsidR="00A241C8">
        <w:rPr>
          <w:b/>
          <w:bCs/>
        </w:rPr>
        <w:t xml:space="preserve"> 425409</w:t>
      </w:r>
    </w:p>
    <w:p w14:paraId="44AAE0DD" w14:textId="77777777" w:rsidR="000E2C3C" w:rsidRDefault="00DB30A5" w:rsidP="00800427">
      <w:pPr>
        <w:ind w:left="142"/>
        <w:rPr>
          <w:b/>
          <w:bCs/>
        </w:rPr>
      </w:pPr>
      <w:r>
        <w:rPr>
          <w:b/>
          <w:bCs/>
        </w:rPr>
        <w:t>District: Nandurbar</w:t>
      </w:r>
      <w:r w:rsidR="000E2C3C">
        <w:rPr>
          <w:b/>
          <w:bCs/>
        </w:rPr>
        <w:t xml:space="preserve"> </w:t>
      </w:r>
    </w:p>
    <w:p w14:paraId="668014B4" w14:textId="05FC8C9C" w:rsidR="00DB30A5" w:rsidRPr="00800427" w:rsidRDefault="000E2C3C" w:rsidP="00800427">
      <w:pPr>
        <w:ind w:left="142"/>
        <w:rPr>
          <w:b/>
          <w:bCs/>
        </w:rPr>
      </w:pPr>
      <w:r>
        <w:rPr>
          <w:b/>
          <w:bCs/>
        </w:rPr>
        <w:t>State: Maharashtra</w:t>
      </w:r>
    </w:p>
    <w:p w14:paraId="65A32597" w14:textId="77777777" w:rsidR="00CA69D8" w:rsidRPr="00565B06" w:rsidRDefault="00CA69D8" w:rsidP="00CA69D8"/>
    <w:sectPr w:rsidR="00CA69D8" w:rsidRPr="00565B06" w:rsidSect="00FE18B2">
      <w:footerReference w:type="defaul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1922" w14:textId="77777777" w:rsidR="00156F86" w:rsidRDefault="00156F86" w:rsidP="00F534FB">
      <w:pPr>
        <w:spacing w:after="0"/>
      </w:pPr>
      <w:r>
        <w:separator/>
      </w:r>
    </w:p>
  </w:endnote>
  <w:endnote w:type="continuationSeparator" w:id="0">
    <w:p w14:paraId="474C0989" w14:textId="77777777" w:rsidR="00156F86" w:rsidRDefault="00156F8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E25D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B7BB" w14:textId="77777777" w:rsidR="00156F86" w:rsidRDefault="00156F86" w:rsidP="00F534FB">
      <w:pPr>
        <w:spacing w:after="0"/>
      </w:pPr>
      <w:r>
        <w:separator/>
      </w:r>
    </w:p>
  </w:footnote>
  <w:footnote w:type="continuationSeparator" w:id="0">
    <w:p w14:paraId="223C3F1F" w14:textId="77777777" w:rsidR="00156F86" w:rsidRDefault="00156F8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90BA" w14:textId="77777777" w:rsidR="005324B1" w:rsidRDefault="005324B1">
    <w:pPr>
      <w:pStyle w:val="Header"/>
    </w:pPr>
    <w:r>
      <w:rPr>
        <w:noProof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67698"/>
    <w:multiLevelType w:val="hybridMultilevel"/>
    <w:tmpl w:val="E812A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3"/>
    <w:rsid w:val="00002750"/>
    <w:rsid w:val="00004D4E"/>
    <w:rsid w:val="00011895"/>
    <w:rsid w:val="00013818"/>
    <w:rsid w:val="00024730"/>
    <w:rsid w:val="000348ED"/>
    <w:rsid w:val="00040CF1"/>
    <w:rsid w:val="0004158B"/>
    <w:rsid w:val="00042508"/>
    <w:rsid w:val="00051DFD"/>
    <w:rsid w:val="00056FE7"/>
    <w:rsid w:val="000570FF"/>
    <w:rsid w:val="00057244"/>
    <w:rsid w:val="00061C1E"/>
    <w:rsid w:val="0006454B"/>
    <w:rsid w:val="00075B13"/>
    <w:rsid w:val="00077782"/>
    <w:rsid w:val="0008002D"/>
    <w:rsid w:val="00092692"/>
    <w:rsid w:val="00096203"/>
    <w:rsid w:val="000A0229"/>
    <w:rsid w:val="000B50D9"/>
    <w:rsid w:val="000D2D21"/>
    <w:rsid w:val="000E24AC"/>
    <w:rsid w:val="000E2C3C"/>
    <w:rsid w:val="000E4A73"/>
    <w:rsid w:val="000F79EA"/>
    <w:rsid w:val="000F7C6A"/>
    <w:rsid w:val="00126A6F"/>
    <w:rsid w:val="00134F92"/>
    <w:rsid w:val="00137DC1"/>
    <w:rsid w:val="00143224"/>
    <w:rsid w:val="00145B33"/>
    <w:rsid w:val="001468F3"/>
    <w:rsid w:val="00152C3A"/>
    <w:rsid w:val="001539C4"/>
    <w:rsid w:val="00156F86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793"/>
    <w:rsid w:val="001B3B5F"/>
    <w:rsid w:val="001B720C"/>
    <w:rsid w:val="001C0DEE"/>
    <w:rsid w:val="001C3957"/>
    <w:rsid w:val="001C46E5"/>
    <w:rsid w:val="001E08A4"/>
    <w:rsid w:val="001E1BDC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39AD"/>
    <w:rsid w:val="00275C94"/>
    <w:rsid w:val="00277638"/>
    <w:rsid w:val="0028164F"/>
    <w:rsid w:val="002823BE"/>
    <w:rsid w:val="00297D25"/>
    <w:rsid w:val="00297ED0"/>
    <w:rsid w:val="002A4EDA"/>
    <w:rsid w:val="002B01E3"/>
    <w:rsid w:val="002B3FC8"/>
    <w:rsid w:val="002D0686"/>
    <w:rsid w:val="002F10E7"/>
    <w:rsid w:val="002F69E4"/>
    <w:rsid w:val="00300A98"/>
    <w:rsid w:val="0030724A"/>
    <w:rsid w:val="00316CE4"/>
    <w:rsid w:val="00323C3F"/>
    <w:rsid w:val="003279A4"/>
    <w:rsid w:val="00337114"/>
    <w:rsid w:val="00346FDB"/>
    <w:rsid w:val="0035004C"/>
    <w:rsid w:val="003571C8"/>
    <w:rsid w:val="00383057"/>
    <w:rsid w:val="0039703C"/>
    <w:rsid w:val="003974BB"/>
    <w:rsid w:val="003A091E"/>
    <w:rsid w:val="003D6291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5B8"/>
    <w:rsid w:val="004D465D"/>
    <w:rsid w:val="004E2794"/>
    <w:rsid w:val="004E77A5"/>
    <w:rsid w:val="004F1057"/>
    <w:rsid w:val="004F199F"/>
    <w:rsid w:val="005106C0"/>
    <w:rsid w:val="00523A6B"/>
    <w:rsid w:val="005247B7"/>
    <w:rsid w:val="005324B1"/>
    <w:rsid w:val="005372FA"/>
    <w:rsid w:val="00556337"/>
    <w:rsid w:val="00556848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6994"/>
    <w:rsid w:val="006A4C72"/>
    <w:rsid w:val="006D0152"/>
    <w:rsid w:val="006D65F8"/>
    <w:rsid w:val="006F4D23"/>
    <w:rsid w:val="007175B9"/>
    <w:rsid w:val="0071780B"/>
    <w:rsid w:val="007215A9"/>
    <w:rsid w:val="007253E8"/>
    <w:rsid w:val="007328AD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3010"/>
    <w:rsid w:val="007A729F"/>
    <w:rsid w:val="007B3F4F"/>
    <w:rsid w:val="007B55C3"/>
    <w:rsid w:val="007C0E0E"/>
    <w:rsid w:val="007C153D"/>
    <w:rsid w:val="007C333C"/>
    <w:rsid w:val="007C34A8"/>
    <w:rsid w:val="007C67D2"/>
    <w:rsid w:val="007E7052"/>
    <w:rsid w:val="007F71A4"/>
    <w:rsid w:val="00800427"/>
    <w:rsid w:val="008030EE"/>
    <w:rsid w:val="00812148"/>
    <w:rsid w:val="00814B43"/>
    <w:rsid w:val="00814FA5"/>
    <w:rsid w:val="00823997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13FA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B6821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41C8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2D60"/>
    <w:rsid w:val="00B25746"/>
    <w:rsid w:val="00B37A71"/>
    <w:rsid w:val="00B47E1E"/>
    <w:rsid w:val="00B54661"/>
    <w:rsid w:val="00B55487"/>
    <w:rsid w:val="00B648E4"/>
    <w:rsid w:val="00B763B5"/>
    <w:rsid w:val="00B81C20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57C3F"/>
    <w:rsid w:val="00C60281"/>
    <w:rsid w:val="00C779DA"/>
    <w:rsid w:val="00C814F7"/>
    <w:rsid w:val="00C81C04"/>
    <w:rsid w:val="00C91B4B"/>
    <w:rsid w:val="00C93DE1"/>
    <w:rsid w:val="00CA1ED0"/>
    <w:rsid w:val="00CA2E0A"/>
    <w:rsid w:val="00CA69D8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30A5"/>
    <w:rsid w:val="00DD2D34"/>
    <w:rsid w:val="00DD467E"/>
    <w:rsid w:val="00DE125F"/>
    <w:rsid w:val="00DE136D"/>
    <w:rsid w:val="00DE4136"/>
    <w:rsid w:val="00DE4550"/>
    <w:rsid w:val="00DE6534"/>
    <w:rsid w:val="00DF0F24"/>
    <w:rsid w:val="00DF6A47"/>
    <w:rsid w:val="00DF7CF5"/>
    <w:rsid w:val="00DF7F4F"/>
    <w:rsid w:val="00E007C2"/>
    <w:rsid w:val="00E066EE"/>
    <w:rsid w:val="00E07D28"/>
    <w:rsid w:val="00E15689"/>
    <w:rsid w:val="00E30CB9"/>
    <w:rsid w:val="00E379DC"/>
    <w:rsid w:val="00E406F3"/>
    <w:rsid w:val="00E46808"/>
    <w:rsid w:val="00E5521B"/>
    <w:rsid w:val="00E57C25"/>
    <w:rsid w:val="00E61D86"/>
    <w:rsid w:val="00E61FB1"/>
    <w:rsid w:val="00E63862"/>
    <w:rsid w:val="00E665C1"/>
    <w:rsid w:val="00E72DA3"/>
    <w:rsid w:val="00E97BD9"/>
    <w:rsid w:val="00EA7EE7"/>
    <w:rsid w:val="00EE0848"/>
    <w:rsid w:val="00EF5B15"/>
    <w:rsid w:val="00F03B1E"/>
    <w:rsid w:val="00F03F2C"/>
    <w:rsid w:val="00F0701C"/>
    <w:rsid w:val="00F1202D"/>
    <w:rsid w:val="00F217AB"/>
    <w:rsid w:val="00F35A06"/>
    <w:rsid w:val="00F435D3"/>
    <w:rsid w:val="00F46425"/>
    <w:rsid w:val="00F5078D"/>
    <w:rsid w:val="00F534FB"/>
    <w:rsid w:val="00F569F6"/>
    <w:rsid w:val="00F56FFE"/>
    <w:rsid w:val="00F904FC"/>
    <w:rsid w:val="00F935BF"/>
    <w:rsid w:val="00F94EB5"/>
    <w:rsid w:val="00F9677B"/>
    <w:rsid w:val="00FA263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238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D0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94276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EAAC8C7F464937A1217C1C84F9E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8BC42-7E3E-4541-96A8-FD6F4155014A}"/>
      </w:docPartPr>
      <w:docPartBody>
        <w:p w:rsidR="009444FA" w:rsidRDefault="00606F72">
          <w:pPr>
            <w:pStyle w:val="CDEAAC8C7F464937A1217C1C84F9E170"/>
          </w:pPr>
          <w:r w:rsidRPr="009D0878">
            <w:t>Phone</w:t>
          </w:r>
        </w:p>
      </w:docPartBody>
    </w:docPart>
    <w:docPart>
      <w:docPartPr>
        <w:name w:val="8A36BB8702FC4645B10B363FD481E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980E0-ED28-417E-9264-4800B0C11199}"/>
      </w:docPartPr>
      <w:docPartBody>
        <w:p w:rsidR="009444FA" w:rsidRDefault="00606F72">
          <w:pPr>
            <w:pStyle w:val="8A36BB8702FC4645B10B363FD481E84E"/>
          </w:pPr>
          <w:r w:rsidRPr="009D0878">
            <w:t>Email</w:t>
          </w:r>
        </w:p>
      </w:docPartBody>
    </w:docPart>
    <w:docPart>
      <w:docPartPr>
        <w:name w:val="4B02884570114B94BEB487F4CEB9E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B948B-9930-4121-8697-E11BFFA5E84D}"/>
      </w:docPartPr>
      <w:docPartBody>
        <w:p w:rsidR="009444FA" w:rsidRDefault="00606F72">
          <w:pPr>
            <w:pStyle w:val="4B02884570114B94BEB487F4CEB9E8B4"/>
          </w:pPr>
          <w:r w:rsidRPr="009D0878">
            <w:t>LinkedIn Profile</w:t>
          </w:r>
        </w:p>
      </w:docPartBody>
    </w:docPart>
    <w:docPart>
      <w:docPartPr>
        <w:name w:val="9A2FF014FFFC4DAFB6C9B8414670C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F3E5-41D9-4D7F-9DE1-E8950213374F}"/>
      </w:docPartPr>
      <w:docPartBody>
        <w:p w:rsidR="009444FA" w:rsidRDefault="00606F72">
          <w:pPr>
            <w:pStyle w:val="9A2FF014FFFC4DAFB6C9B8414670CBBE"/>
          </w:pPr>
          <w:r w:rsidRPr="00D85CA4">
            <w:t>Objective</w:t>
          </w:r>
        </w:p>
      </w:docPartBody>
    </w:docPart>
    <w:docPart>
      <w:docPartPr>
        <w:name w:val="488386129FC74F0BA8A168ED61490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66989-C98A-4757-AB4D-EA4175A6058E}"/>
      </w:docPartPr>
      <w:docPartBody>
        <w:p w:rsidR="009444FA" w:rsidRDefault="00606F72">
          <w:pPr>
            <w:pStyle w:val="488386129FC74F0BA8A168ED614904B4"/>
          </w:pPr>
          <w:r w:rsidRPr="00565B06">
            <w:t>Education</w:t>
          </w:r>
        </w:p>
      </w:docPartBody>
    </w:docPart>
    <w:docPart>
      <w:docPartPr>
        <w:name w:val="3BF5B45C2A9A4E75BE2BC9E038249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172AC-8661-4DE8-AB00-93F4CAD51645}"/>
      </w:docPartPr>
      <w:docPartBody>
        <w:p w:rsidR="009444FA" w:rsidRDefault="00606F72">
          <w:pPr>
            <w:pStyle w:val="3BF5B45C2A9A4E75BE2BC9E038249118"/>
          </w:pPr>
          <w:r w:rsidRPr="00565B06">
            <w:t>Experience</w:t>
          </w:r>
        </w:p>
      </w:docPartBody>
    </w:docPart>
    <w:docPart>
      <w:docPartPr>
        <w:name w:val="85FAABA8FF47446C9F3D6044289A9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B0217-350F-4A14-AE56-AEB7E172A426}"/>
      </w:docPartPr>
      <w:docPartBody>
        <w:p w:rsidR="009444FA" w:rsidRDefault="00606F72">
          <w:pPr>
            <w:pStyle w:val="85FAABA8FF47446C9F3D6044289A958B"/>
          </w:pPr>
          <w:r w:rsidRPr="00565B06">
            <w:t>To</w:t>
          </w:r>
        </w:p>
      </w:docPartBody>
    </w:docPart>
    <w:docPart>
      <w:docPartPr>
        <w:name w:val="302AD20D7AA14E298F942036DCBB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7D909-DF8A-43C9-BBE0-4862243ACFEB}"/>
      </w:docPartPr>
      <w:docPartBody>
        <w:p w:rsidR="009444FA" w:rsidRDefault="00606F72">
          <w:pPr>
            <w:pStyle w:val="302AD20D7AA14E298F942036DCBB4D74"/>
          </w:pPr>
          <w:r w:rsidRPr="00565B06">
            <w:t>Skills</w:t>
          </w:r>
        </w:p>
      </w:docPartBody>
    </w:docPart>
    <w:docPart>
      <w:docPartPr>
        <w:name w:val="395D77DF620249D59F3AE7A430CDF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627C8-A091-48F1-BCAE-AC682A6FC82F}"/>
      </w:docPartPr>
      <w:docPartBody>
        <w:p w:rsidR="009444FA" w:rsidRDefault="00606F72" w:rsidP="00606F72">
          <w:pPr>
            <w:pStyle w:val="395D77DF620249D59F3AE7A430CDF590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72"/>
    <w:rsid w:val="001640DF"/>
    <w:rsid w:val="00606F72"/>
    <w:rsid w:val="0094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EAAC8C7F464937A1217C1C84F9E170">
    <w:name w:val="CDEAAC8C7F464937A1217C1C84F9E170"/>
  </w:style>
  <w:style w:type="paragraph" w:customStyle="1" w:styleId="8A36BB8702FC4645B10B363FD481E84E">
    <w:name w:val="8A36BB8702FC4645B10B363FD481E84E"/>
  </w:style>
  <w:style w:type="paragraph" w:customStyle="1" w:styleId="4B02884570114B94BEB487F4CEB9E8B4">
    <w:name w:val="4B02884570114B94BEB487F4CEB9E8B4"/>
  </w:style>
  <w:style w:type="paragraph" w:customStyle="1" w:styleId="9A2FF014FFFC4DAFB6C9B8414670CBBE">
    <w:name w:val="9A2FF014FFFC4DAFB6C9B8414670CBBE"/>
  </w:style>
  <w:style w:type="paragraph" w:customStyle="1" w:styleId="488386129FC74F0BA8A168ED614904B4">
    <w:name w:val="488386129FC74F0BA8A168ED614904B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BF5B45C2A9A4E75BE2BC9E038249118">
    <w:name w:val="3BF5B45C2A9A4E75BE2BC9E038249118"/>
  </w:style>
  <w:style w:type="paragraph" w:customStyle="1" w:styleId="85FAABA8FF47446C9F3D6044289A958B">
    <w:name w:val="85FAABA8FF47446C9F3D6044289A958B"/>
  </w:style>
  <w:style w:type="paragraph" w:customStyle="1" w:styleId="302AD20D7AA14E298F942036DCBB4D74">
    <w:name w:val="302AD20D7AA14E298F942036DCBB4D74"/>
  </w:style>
  <w:style w:type="paragraph" w:customStyle="1" w:styleId="395D77DF620249D59F3AE7A430CDF590">
    <w:name w:val="395D77DF620249D59F3AE7A430CDF590"/>
    <w:rsid w:val="00606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+919689045088</CompanyPhone>
  <CompanyFax/>
  <CompanyEmail>Jainmayur654@gmail.com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https:/www.linkedin.com/in/mayur-jain-290740108</cp:keywords>
  <dc:description/>
  <cp:lastModifiedBy/>
  <cp:revision>1</cp:revision>
  <dcterms:created xsi:type="dcterms:W3CDTF">2022-08-02T08:32:00Z</dcterms:created>
  <dcterms:modified xsi:type="dcterms:W3CDTF">2022-08-02T08:54:00Z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